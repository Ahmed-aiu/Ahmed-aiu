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52C5A" w14:textId="7F387E10" w:rsidR="005E6565" w:rsidRDefault="005E6565" w:rsidP="00781C53">
      <w:pPr>
        <w:jc w:val="center"/>
        <w:rPr>
          <w:rFonts w:ascii="Poppins" w:hAnsi="Poppins" w:cs="Poppins"/>
          <w:b/>
          <w:bCs/>
          <w:color w:val="FFFFFF" w:themeColor="background1"/>
          <w:szCs w:val="24"/>
          <w:lang w:val="en-GB"/>
        </w:rPr>
      </w:pPr>
      <w:r w:rsidRPr="005E6565">
        <w:rPr>
          <w:rFonts w:ascii="Poppins" w:hAnsi="Poppins" w:cs="Poppins"/>
          <w:b/>
          <w:bCs/>
        </w:rPr>
        <w:drawing>
          <wp:anchor distT="0" distB="0" distL="114300" distR="114300" simplePos="0" relativeHeight="251659775" behindDoc="1" locked="0" layoutInCell="1" allowOverlap="1" wp14:anchorId="7A7396B6" wp14:editId="2E86157D">
            <wp:simplePos x="0" y="0"/>
            <wp:positionH relativeFrom="margin">
              <wp:posOffset>-9525</wp:posOffset>
            </wp:positionH>
            <wp:positionV relativeFrom="paragraph">
              <wp:posOffset>71424</wp:posOffset>
            </wp:positionV>
            <wp:extent cx="6026533" cy="787179"/>
            <wp:effectExtent l="0" t="0" r="0" b="0"/>
            <wp:wrapNone/>
            <wp:docPr id="495481607" name="Grafik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81607" name="Grafik 1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533" cy="787179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7A2E6" w14:textId="3B2E6DD6" w:rsidR="005E6565" w:rsidRPr="005E6565" w:rsidRDefault="005E6565" w:rsidP="00781C53">
      <w:pPr>
        <w:jc w:val="center"/>
        <w:rPr>
          <w:rFonts w:ascii="Poppins" w:hAnsi="Poppins" w:cs="Poppins"/>
          <w:b/>
          <w:bCs/>
          <w:color w:val="FFFFFF" w:themeColor="background1"/>
          <w:szCs w:val="24"/>
          <w:lang w:val="en-GB"/>
        </w:rPr>
      </w:pPr>
      <w:r w:rsidRPr="005E6565">
        <w:rPr>
          <w:rFonts w:ascii="Poppins" w:hAnsi="Poppins" w:cs="Poppins"/>
          <w:b/>
          <w:bCs/>
          <w:color w:val="FFFFFF" w:themeColor="background1"/>
          <w:szCs w:val="24"/>
          <w:lang w:val="en-GB"/>
        </w:rPr>
        <w:t>FEV GenAI Hub</w:t>
      </w:r>
      <w:r w:rsidR="00781C53" w:rsidRPr="005E6565">
        <w:rPr>
          <w:rFonts w:ascii="Poppins" w:hAnsi="Poppins" w:cs="Poppins"/>
          <w:b/>
          <w:bCs/>
          <w:color w:val="FFFFFF" w:themeColor="background1"/>
          <w:szCs w:val="24"/>
          <w:lang w:val="en-GB"/>
        </w:rPr>
        <w:t xml:space="preserve"> </w:t>
      </w:r>
    </w:p>
    <w:p w14:paraId="00383597" w14:textId="3A21B774" w:rsidR="00781C53" w:rsidRPr="005E6565" w:rsidRDefault="00781C53" w:rsidP="00781C53">
      <w:pPr>
        <w:jc w:val="center"/>
        <w:rPr>
          <w:rFonts w:ascii="Poppins" w:hAnsi="Poppins" w:cs="Poppins"/>
          <w:bCs/>
          <w:color w:val="FFFFFF" w:themeColor="background1"/>
          <w:szCs w:val="24"/>
        </w:rPr>
      </w:pPr>
      <w:r w:rsidRPr="005E6565">
        <w:rPr>
          <w:rFonts w:ascii="Poppins" w:hAnsi="Poppins" w:cs="Poppins"/>
          <w:bCs/>
          <w:color w:val="FFFFFF" w:themeColor="background1"/>
          <w:szCs w:val="24"/>
          <w:lang w:val="en-GB"/>
        </w:rPr>
        <w:t>RFQ Analysis Report</w:t>
      </w:r>
    </w:p>
    <w:p w14:paraId="069E18DB" w14:textId="7289C596" w:rsidR="00781C53" w:rsidRDefault="00781C53" w:rsidP="00A06248">
      <w:pPr>
        <w:spacing w:before="120" w:after="120"/>
        <w:ind w:right="-284"/>
        <w:rPr>
          <w:rFonts w:ascii="Poppins" w:hAnsi="Poppins" w:cs="Poppins"/>
        </w:rPr>
      </w:pPr>
    </w:p>
    <w:p w14:paraId="62F5E216" w14:textId="19CC5B5A" w:rsidR="00984099" w:rsidRPr="00D90024" w:rsidRDefault="009419B7" w:rsidP="00A06248">
      <w:pPr>
        <w:tabs>
          <w:tab w:val="left" w:pos="2552"/>
          <w:tab w:val="left" w:pos="7230"/>
        </w:tabs>
        <w:spacing w:before="120"/>
        <w:rPr>
          <w:rFonts w:ascii="Poppins" w:hAnsi="Poppins" w:cs="Poppins"/>
          <w:b/>
          <w:noProof/>
          <w:szCs w:val="24"/>
        </w:rPr>
      </w:pPr>
      <w:r w:rsidRPr="00D90024">
        <w:rPr>
          <w:rFonts w:ascii="Poppins" w:hAnsi="Poppins" w:cs="Poppins"/>
          <w:b/>
          <w:noProof/>
          <w:szCs w:val="24"/>
        </w:rPr>
        <w:t>SUMMARY</w:t>
      </w:r>
    </w:p>
    <w:p w14:paraId="0DEF5F4E" w14:textId="13ACBFEB" w:rsidR="00984099" w:rsidRDefault="00816E03" w:rsidP="002D5865">
      <w:pPr>
        <w:shd w:val="clear" w:color="auto" w:fill="F2F2F2" w:themeFill="background1" w:themeFillShade="F2"/>
        <w:tabs>
          <w:tab w:val="left" w:pos="2552"/>
          <w:tab w:val="left" w:pos="7230"/>
        </w:tabs>
        <w:spacing w:before="120"/>
        <w:rPr>
          <w:rFonts w:ascii="Poppins" w:hAnsi="Poppins" w:cs="Poppins"/>
          <w:noProof/>
          <w:szCs w:val="24"/>
        </w:rPr>
      </w:pPr>
      <w:r>
        <w:rPr>
          <w:rFonts w:ascii="Poppins" w:hAnsi="Poppins" w:cs="Poppins"/>
          <w:noProof/>
          <w:szCs w:val="24"/>
        </w:rPr>
        <w:t>&lt;Summary&gt;</w:t>
      </w:r>
    </w:p>
    <w:p w14:paraId="7D742ABA" w14:textId="77777777" w:rsidR="002D5865" w:rsidRPr="00781C53" w:rsidRDefault="002D5865" w:rsidP="00A06248">
      <w:pPr>
        <w:tabs>
          <w:tab w:val="left" w:pos="2552"/>
          <w:tab w:val="left" w:pos="7230"/>
        </w:tabs>
        <w:spacing w:before="120"/>
        <w:rPr>
          <w:rFonts w:ascii="Poppins" w:hAnsi="Poppins" w:cs="Poppins"/>
          <w:noProof/>
          <w:szCs w:val="24"/>
        </w:rPr>
      </w:pPr>
    </w:p>
    <w:p w14:paraId="3FF38213" w14:textId="406170C3" w:rsidR="009419B7" w:rsidRPr="009419B7" w:rsidRDefault="009419B7" w:rsidP="00A06248">
      <w:pPr>
        <w:tabs>
          <w:tab w:val="left" w:pos="2552"/>
          <w:tab w:val="left" w:pos="7230"/>
        </w:tabs>
        <w:spacing w:before="120"/>
        <w:rPr>
          <w:rFonts w:ascii="Poppins" w:hAnsi="Poppins" w:cs="Poppins"/>
          <w:b/>
          <w:noProof/>
          <w:szCs w:val="24"/>
          <w:lang w:val="de-DE"/>
        </w:rPr>
      </w:pPr>
      <w:r>
        <w:rPr>
          <w:rFonts w:ascii="Poppins" w:hAnsi="Poppins" w:cs="Poppins"/>
          <w:b/>
          <w:noProof/>
          <w:szCs w:val="24"/>
          <w:lang w:val="de-DE"/>
        </w:rPr>
        <w:t>META INFORMATION</w:t>
      </w:r>
    </w:p>
    <w:tbl>
      <w:tblPr>
        <w:tblStyle w:val="Tabellenraster"/>
        <w:tblW w:w="9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2"/>
        <w:gridCol w:w="4762"/>
      </w:tblGrid>
      <w:tr w:rsidR="009419B7" w14:paraId="335631B0" w14:textId="77777777" w:rsidTr="000914C6">
        <w:tc>
          <w:tcPr>
            <w:tcW w:w="9524" w:type="dxa"/>
            <w:gridSpan w:val="2"/>
          </w:tcPr>
          <w:p w14:paraId="2132C256" w14:textId="44ECFE30" w:rsidR="009419B7" w:rsidRPr="009419B7" w:rsidRDefault="009419B7" w:rsidP="009419B7">
            <w:pPr>
              <w:tabs>
                <w:tab w:val="left" w:pos="2552"/>
                <w:tab w:val="left" w:pos="7230"/>
              </w:tabs>
              <w:spacing w:before="120"/>
              <w:rPr>
                <w:rFonts w:ascii="Poppins" w:hAnsi="Poppins" w:cs="Poppins"/>
                <w:bCs/>
                <w:noProof/>
                <w:szCs w:val="24"/>
              </w:rPr>
            </w:pPr>
            <w:r w:rsidRPr="009419B7">
              <w:rPr>
                <w:rFonts w:ascii="Poppins SemiBold" w:hAnsi="Poppins SemiBold" w:cs="Poppins SemiBold"/>
                <w:bCs/>
                <w:noProof/>
                <w:szCs w:val="24"/>
              </w:rPr>
              <w:t>Sales Contact:</w:t>
            </w:r>
            <w:r w:rsidRPr="009419B7">
              <w:rPr>
                <w:rFonts w:ascii="Poppins" w:hAnsi="Poppins" w:cs="Poppins"/>
                <w:bCs/>
                <w:noProof/>
                <w:szCs w:val="24"/>
              </w:rPr>
              <w:t xml:space="preserve"> </w:t>
            </w:r>
            <w:r w:rsidR="00333AE8">
              <w:rPr>
                <w:rFonts w:ascii="Poppins" w:hAnsi="Poppins" w:cs="Poppins"/>
                <w:bCs/>
                <w:noProof/>
                <w:szCs w:val="24"/>
              </w:rPr>
              <w:t>&lt;ContactS&gt;</w:t>
            </w:r>
          </w:p>
        </w:tc>
      </w:tr>
      <w:tr w:rsidR="009419B7" w14:paraId="16CBED4E" w14:textId="77777777" w:rsidTr="004914E2">
        <w:tc>
          <w:tcPr>
            <w:tcW w:w="9524" w:type="dxa"/>
            <w:gridSpan w:val="2"/>
          </w:tcPr>
          <w:p w14:paraId="65B2C8BD" w14:textId="6571418F" w:rsidR="009419B7" w:rsidRPr="009419B7" w:rsidRDefault="009419B7" w:rsidP="009419B7">
            <w:pPr>
              <w:tabs>
                <w:tab w:val="left" w:pos="2552"/>
                <w:tab w:val="left" w:pos="7230"/>
              </w:tabs>
              <w:spacing w:before="120"/>
              <w:rPr>
                <w:rFonts w:ascii="Poppins" w:hAnsi="Poppins" w:cs="Poppins"/>
                <w:bCs/>
                <w:noProof/>
                <w:szCs w:val="24"/>
              </w:rPr>
            </w:pPr>
            <w:r w:rsidRPr="009419B7">
              <w:rPr>
                <w:rFonts w:ascii="Poppins SemiBold" w:hAnsi="Poppins SemiBold" w:cs="Poppins SemiBold"/>
                <w:bCs/>
                <w:noProof/>
                <w:szCs w:val="24"/>
              </w:rPr>
              <w:t>Technical Contact:</w:t>
            </w:r>
            <w:r w:rsidRPr="009419B7">
              <w:rPr>
                <w:rFonts w:ascii="Poppins" w:hAnsi="Poppins" w:cs="Poppins"/>
                <w:bCs/>
                <w:noProof/>
                <w:szCs w:val="24"/>
              </w:rPr>
              <w:t xml:space="preserve"> </w:t>
            </w:r>
            <w:r w:rsidR="00333AE8">
              <w:rPr>
                <w:rFonts w:ascii="Poppins" w:hAnsi="Poppins" w:cs="Poppins"/>
                <w:bCs/>
                <w:noProof/>
                <w:szCs w:val="24"/>
              </w:rPr>
              <w:t>&lt;ContactT&gt;</w:t>
            </w:r>
          </w:p>
        </w:tc>
      </w:tr>
      <w:tr w:rsidR="002D5865" w14:paraId="4B602FCC" w14:textId="77777777" w:rsidTr="002D5865">
        <w:tc>
          <w:tcPr>
            <w:tcW w:w="4762" w:type="dxa"/>
          </w:tcPr>
          <w:p w14:paraId="247EF001" w14:textId="2C4886BF" w:rsidR="002D5865" w:rsidRPr="009419B7" w:rsidRDefault="002D5865" w:rsidP="00A06248">
            <w:pPr>
              <w:tabs>
                <w:tab w:val="left" w:pos="2552"/>
                <w:tab w:val="left" w:pos="7230"/>
              </w:tabs>
              <w:spacing w:before="120"/>
              <w:rPr>
                <w:rFonts w:ascii="Poppins" w:hAnsi="Poppins" w:cs="Poppins"/>
                <w:bCs/>
                <w:noProof/>
                <w:szCs w:val="24"/>
              </w:rPr>
            </w:pPr>
            <w:r w:rsidRPr="009419B7">
              <w:rPr>
                <w:rFonts w:ascii="Poppins SemiBold" w:hAnsi="Poppins SemiBold" w:cs="Poppins SemiBold"/>
                <w:bCs/>
                <w:noProof/>
                <w:szCs w:val="24"/>
              </w:rPr>
              <w:t>Project Start:</w:t>
            </w:r>
            <w:r w:rsidRPr="009419B7">
              <w:rPr>
                <w:rFonts w:ascii="Poppins" w:hAnsi="Poppins" w:cs="Poppins"/>
                <w:bCs/>
                <w:noProof/>
                <w:szCs w:val="24"/>
              </w:rPr>
              <w:t xml:space="preserve"> </w:t>
            </w:r>
            <w:r w:rsidR="009419B7">
              <w:rPr>
                <w:rFonts w:ascii="Poppins" w:hAnsi="Poppins" w:cs="Poppins"/>
                <w:bCs/>
                <w:noProof/>
                <w:szCs w:val="24"/>
              </w:rPr>
              <w:t>&lt;PStart&gt;</w:t>
            </w:r>
          </w:p>
        </w:tc>
        <w:tc>
          <w:tcPr>
            <w:tcW w:w="4762" w:type="dxa"/>
          </w:tcPr>
          <w:p w14:paraId="34CA2E55" w14:textId="1203C7BE" w:rsidR="002D5865" w:rsidRPr="009419B7" w:rsidRDefault="002D5865" w:rsidP="00A06248">
            <w:pPr>
              <w:tabs>
                <w:tab w:val="left" w:pos="2552"/>
                <w:tab w:val="left" w:pos="7230"/>
              </w:tabs>
              <w:spacing w:before="120"/>
              <w:rPr>
                <w:rFonts w:ascii="Poppins" w:hAnsi="Poppins" w:cs="Poppins"/>
                <w:bCs/>
                <w:noProof/>
                <w:szCs w:val="24"/>
              </w:rPr>
            </w:pPr>
            <w:r w:rsidRPr="009419B7">
              <w:rPr>
                <w:rFonts w:ascii="Poppins SemiBold" w:hAnsi="Poppins SemiBold" w:cs="Poppins SemiBold"/>
                <w:bCs/>
                <w:noProof/>
                <w:szCs w:val="24"/>
              </w:rPr>
              <w:t>Project Duration:</w:t>
            </w:r>
            <w:r w:rsidRPr="009419B7">
              <w:rPr>
                <w:rFonts w:ascii="Poppins" w:hAnsi="Poppins" w:cs="Poppins"/>
                <w:bCs/>
                <w:noProof/>
                <w:szCs w:val="24"/>
              </w:rPr>
              <w:t xml:space="preserve"> </w:t>
            </w:r>
            <w:r w:rsidR="009419B7">
              <w:rPr>
                <w:rFonts w:ascii="Poppins" w:hAnsi="Poppins" w:cs="Poppins"/>
                <w:bCs/>
                <w:noProof/>
                <w:szCs w:val="24"/>
              </w:rPr>
              <w:t>&lt;PDuration&gt;</w:t>
            </w:r>
          </w:p>
        </w:tc>
      </w:tr>
      <w:tr w:rsidR="00BC2339" w14:paraId="2CE12A77" w14:textId="77777777" w:rsidTr="00B14D83">
        <w:tc>
          <w:tcPr>
            <w:tcW w:w="9524" w:type="dxa"/>
            <w:gridSpan w:val="2"/>
          </w:tcPr>
          <w:p w14:paraId="10B9398A" w14:textId="65B5AE52" w:rsidR="00BC2339" w:rsidRPr="009419B7" w:rsidRDefault="00BC2339" w:rsidP="002D5865">
            <w:pPr>
              <w:tabs>
                <w:tab w:val="left" w:pos="2552"/>
                <w:tab w:val="left" w:pos="7230"/>
              </w:tabs>
              <w:spacing w:before="120"/>
              <w:rPr>
                <w:rFonts w:ascii="Poppins" w:hAnsi="Poppins" w:cs="Poppins"/>
                <w:bCs/>
                <w:noProof/>
                <w:szCs w:val="24"/>
              </w:rPr>
            </w:pPr>
            <w:r w:rsidRPr="009419B7">
              <w:rPr>
                <w:rFonts w:ascii="Poppins SemiBold" w:hAnsi="Poppins SemiBold" w:cs="Poppins SemiBold"/>
                <w:bCs/>
                <w:noProof/>
                <w:szCs w:val="24"/>
              </w:rPr>
              <w:t>Proposal Deadline:</w:t>
            </w:r>
            <w:r w:rsidRPr="009419B7">
              <w:rPr>
                <w:rFonts w:ascii="Poppins" w:hAnsi="Poppins" w:cs="Poppins"/>
                <w:bCs/>
                <w:noProof/>
                <w:szCs w:val="24"/>
              </w:rPr>
              <w:t xml:space="preserve"> </w:t>
            </w:r>
            <w:r>
              <w:rPr>
                <w:rFonts w:ascii="Poppins" w:hAnsi="Poppins" w:cs="Poppins"/>
                <w:bCs/>
                <w:noProof/>
                <w:szCs w:val="24"/>
              </w:rPr>
              <w:t>&lt;Deadline&gt;</w:t>
            </w:r>
          </w:p>
        </w:tc>
      </w:tr>
      <w:tr w:rsidR="002D5865" w14:paraId="24B95A56" w14:textId="77777777" w:rsidTr="00D073ED">
        <w:tc>
          <w:tcPr>
            <w:tcW w:w="9524" w:type="dxa"/>
            <w:gridSpan w:val="2"/>
          </w:tcPr>
          <w:p w14:paraId="38EAD9FC" w14:textId="23B55F21" w:rsidR="002D5865" w:rsidRDefault="002D5865" w:rsidP="002D5865">
            <w:pPr>
              <w:tabs>
                <w:tab w:val="left" w:pos="2552"/>
                <w:tab w:val="left" w:pos="7230"/>
              </w:tabs>
              <w:spacing w:before="120"/>
              <w:rPr>
                <w:rFonts w:ascii="Poppins" w:hAnsi="Poppins" w:cs="Poppins"/>
                <w:b/>
                <w:noProof/>
                <w:szCs w:val="24"/>
              </w:rPr>
            </w:pPr>
          </w:p>
        </w:tc>
      </w:tr>
    </w:tbl>
    <w:p w14:paraId="5E84C09A" w14:textId="3B971A37" w:rsidR="009419B7" w:rsidRPr="009419B7" w:rsidRDefault="00333AE8" w:rsidP="009419B7">
      <w:pPr>
        <w:tabs>
          <w:tab w:val="left" w:pos="3261"/>
        </w:tabs>
        <w:rPr>
          <w:rFonts w:ascii="Poppins" w:hAnsi="Poppins" w:cs="Poppins"/>
          <w:b/>
          <w:lang w:val="de-DE"/>
        </w:rPr>
      </w:pPr>
      <w:r>
        <w:rPr>
          <w:rFonts w:ascii="Poppins" w:hAnsi="Poppins" w:cs="Poppins"/>
          <w:b/>
          <w:lang w:val="de-DE"/>
        </w:rPr>
        <w:t>WORK CONTENT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43"/>
        <w:gridCol w:w="4744"/>
      </w:tblGrid>
      <w:tr w:rsidR="009419B7" w14:paraId="7FACD772" w14:textId="77777777" w:rsidTr="009419B7">
        <w:tc>
          <w:tcPr>
            <w:tcW w:w="4743" w:type="dxa"/>
          </w:tcPr>
          <w:p w14:paraId="7CCCEBB4" w14:textId="507496C9" w:rsidR="009419B7" w:rsidRPr="00FB0310" w:rsidRDefault="00FB0310" w:rsidP="009419B7">
            <w:pPr>
              <w:tabs>
                <w:tab w:val="left" w:pos="3261"/>
              </w:tabs>
              <w:rPr>
                <w:rFonts w:ascii="Poppins" w:hAnsi="Poppins" w:cs="Poppins"/>
                <w:b/>
                <w:lang w:val="de-DE"/>
              </w:rPr>
            </w:pPr>
            <w:r w:rsidRPr="00FB0310">
              <w:rPr>
                <w:rFonts w:ascii="Poppins" w:hAnsi="Poppins" w:cs="Poppins"/>
                <w:b/>
                <w:lang w:val="de-DE"/>
              </w:rPr>
              <w:t xml:space="preserve">System </w:t>
            </w:r>
            <w:proofErr w:type="spellStart"/>
            <w:r w:rsidRPr="00FB0310">
              <w:rPr>
                <w:rFonts w:ascii="Poppins" w:hAnsi="Poppins" w:cs="Poppins"/>
                <w:b/>
                <w:lang w:val="de-DE"/>
              </w:rPr>
              <w:t>Categories</w:t>
            </w:r>
            <w:proofErr w:type="spellEnd"/>
          </w:p>
        </w:tc>
        <w:tc>
          <w:tcPr>
            <w:tcW w:w="4744" w:type="dxa"/>
          </w:tcPr>
          <w:p w14:paraId="5C7B4256" w14:textId="1E21C28D" w:rsidR="009419B7" w:rsidRPr="00FB0310" w:rsidRDefault="00FB0310" w:rsidP="009419B7">
            <w:pPr>
              <w:tabs>
                <w:tab w:val="left" w:pos="3261"/>
              </w:tabs>
              <w:rPr>
                <w:rFonts w:ascii="Poppins" w:hAnsi="Poppins" w:cs="Poppins"/>
                <w:b/>
                <w:lang w:val="de-DE"/>
              </w:rPr>
            </w:pPr>
            <w:r w:rsidRPr="00FB0310">
              <w:rPr>
                <w:rFonts w:ascii="Poppins" w:hAnsi="Poppins" w:cs="Poppins"/>
                <w:b/>
                <w:lang w:val="de-DE"/>
              </w:rPr>
              <w:t xml:space="preserve">Work </w:t>
            </w:r>
            <w:proofErr w:type="spellStart"/>
            <w:r w:rsidRPr="00FB0310">
              <w:rPr>
                <w:rFonts w:ascii="Poppins" w:hAnsi="Poppins" w:cs="Poppins"/>
                <w:b/>
                <w:lang w:val="de-DE"/>
              </w:rPr>
              <w:t>Activities</w:t>
            </w:r>
            <w:proofErr w:type="spellEnd"/>
          </w:p>
        </w:tc>
      </w:tr>
      <w:tr w:rsidR="009419B7" w14:paraId="36B14E59" w14:textId="77777777" w:rsidTr="009419B7">
        <w:tc>
          <w:tcPr>
            <w:tcW w:w="4743" w:type="dxa"/>
          </w:tcPr>
          <w:p w14:paraId="24D23A6F" w14:textId="2EAFAC9C" w:rsidR="009419B7" w:rsidRDefault="00FB0310" w:rsidP="009419B7">
            <w:pPr>
              <w:tabs>
                <w:tab w:val="left" w:pos="3261"/>
              </w:tabs>
              <w:rPr>
                <w:rFonts w:ascii="Poppins" w:hAnsi="Poppins" w:cs="Poppins"/>
                <w:lang w:val="de-DE"/>
              </w:rPr>
            </w:pPr>
            <w:r>
              <w:rPr>
                <w:rFonts w:ascii="Poppins" w:hAnsi="Poppins" w:cs="Poppins"/>
                <w:lang w:val="de-DE"/>
              </w:rPr>
              <w:t xml:space="preserve">&lt;Category1&gt; </w:t>
            </w:r>
          </w:p>
        </w:tc>
        <w:tc>
          <w:tcPr>
            <w:tcW w:w="4744" w:type="dxa"/>
          </w:tcPr>
          <w:p w14:paraId="30187E48" w14:textId="48EF6124" w:rsidR="009419B7" w:rsidRDefault="00FB0310" w:rsidP="009419B7">
            <w:pPr>
              <w:tabs>
                <w:tab w:val="left" w:pos="3261"/>
              </w:tabs>
              <w:rPr>
                <w:rFonts w:ascii="Poppins" w:hAnsi="Poppins" w:cs="Poppins"/>
                <w:lang w:val="de-DE"/>
              </w:rPr>
            </w:pPr>
            <w:r>
              <w:rPr>
                <w:rFonts w:ascii="Poppins" w:hAnsi="Poppins" w:cs="Poppins"/>
                <w:lang w:val="de-DE"/>
              </w:rPr>
              <w:t>&lt;Activity1&gt;</w:t>
            </w:r>
          </w:p>
        </w:tc>
      </w:tr>
      <w:tr w:rsidR="009419B7" w14:paraId="12A0EAC3" w14:textId="77777777" w:rsidTr="009419B7">
        <w:tc>
          <w:tcPr>
            <w:tcW w:w="4743" w:type="dxa"/>
          </w:tcPr>
          <w:p w14:paraId="4B177D08" w14:textId="247D95EB" w:rsidR="009419B7" w:rsidRDefault="00FB0310" w:rsidP="009419B7">
            <w:pPr>
              <w:tabs>
                <w:tab w:val="left" w:pos="3261"/>
              </w:tabs>
              <w:rPr>
                <w:rFonts w:ascii="Poppins" w:hAnsi="Poppins" w:cs="Poppins"/>
                <w:lang w:val="de-DE"/>
              </w:rPr>
            </w:pPr>
            <w:r>
              <w:rPr>
                <w:rFonts w:ascii="Poppins" w:hAnsi="Poppins" w:cs="Poppins"/>
                <w:lang w:val="de-DE"/>
              </w:rPr>
              <w:t>&lt;Category2&gt;</w:t>
            </w:r>
          </w:p>
        </w:tc>
        <w:tc>
          <w:tcPr>
            <w:tcW w:w="4744" w:type="dxa"/>
          </w:tcPr>
          <w:p w14:paraId="5F24676F" w14:textId="3830F337" w:rsidR="009419B7" w:rsidRDefault="00FB0310" w:rsidP="009419B7">
            <w:pPr>
              <w:tabs>
                <w:tab w:val="left" w:pos="3261"/>
              </w:tabs>
              <w:rPr>
                <w:rFonts w:ascii="Poppins" w:hAnsi="Poppins" w:cs="Poppins"/>
                <w:lang w:val="de-DE"/>
              </w:rPr>
            </w:pPr>
            <w:r>
              <w:rPr>
                <w:rFonts w:ascii="Poppins" w:hAnsi="Poppins" w:cs="Poppins"/>
                <w:lang w:val="de-DE"/>
              </w:rPr>
              <w:t>&lt;Activity2&gt;</w:t>
            </w:r>
          </w:p>
        </w:tc>
      </w:tr>
      <w:tr w:rsidR="009419B7" w14:paraId="05D79928" w14:textId="77777777" w:rsidTr="009419B7">
        <w:tc>
          <w:tcPr>
            <w:tcW w:w="4743" w:type="dxa"/>
          </w:tcPr>
          <w:p w14:paraId="425B01B9" w14:textId="00ED2986" w:rsidR="009419B7" w:rsidRDefault="00FB0310" w:rsidP="009419B7">
            <w:pPr>
              <w:tabs>
                <w:tab w:val="left" w:pos="3261"/>
              </w:tabs>
              <w:rPr>
                <w:rFonts w:ascii="Poppins" w:hAnsi="Poppins" w:cs="Poppins"/>
                <w:lang w:val="de-DE"/>
              </w:rPr>
            </w:pPr>
            <w:r>
              <w:rPr>
                <w:rFonts w:ascii="Poppins" w:hAnsi="Poppins" w:cs="Poppins"/>
                <w:lang w:val="de-DE"/>
              </w:rPr>
              <w:t>&lt;Category3&gt;</w:t>
            </w:r>
          </w:p>
        </w:tc>
        <w:tc>
          <w:tcPr>
            <w:tcW w:w="4744" w:type="dxa"/>
          </w:tcPr>
          <w:p w14:paraId="385DE99A" w14:textId="35C3EB91" w:rsidR="009419B7" w:rsidRDefault="00FB0310" w:rsidP="009419B7">
            <w:pPr>
              <w:tabs>
                <w:tab w:val="left" w:pos="3261"/>
              </w:tabs>
              <w:rPr>
                <w:rFonts w:ascii="Poppins" w:hAnsi="Poppins" w:cs="Poppins"/>
                <w:lang w:val="de-DE"/>
              </w:rPr>
            </w:pPr>
            <w:r>
              <w:rPr>
                <w:rFonts w:ascii="Poppins" w:hAnsi="Poppins" w:cs="Poppins"/>
                <w:lang w:val="de-DE"/>
              </w:rPr>
              <w:t>&lt;Activity3&gt;</w:t>
            </w:r>
          </w:p>
        </w:tc>
      </w:tr>
      <w:tr w:rsidR="009419B7" w14:paraId="5E11C2C2" w14:textId="77777777" w:rsidTr="009419B7">
        <w:tc>
          <w:tcPr>
            <w:tcW w:w="4743" w:type="dxa"/>
          </w:tcPr>
          <w:p w14:paraId="3B1B4FB3" w14:textId="4B88E5CF" w:rsidR="009419B7" w:rsidRDefault="007401D8" w:rsidP="009419B7">
            <w:pPr>
              <w:tabs>
                <w:tab w:val="left" w:pos="3261"/>
              </w:tabs>
              <w:rPr>
                <w:rFonts w:ascii="Poppins" w:hAnsi="Poppins" w:cs="Poppins"/>
                <w:lang w:val="de-DE"/>
              </w:rPr>
            </w:pPr>
            <w:r>
              <w:rPr>
                <w:rFonts w:ascii="Poppins" w:hAnsi="Poppins" w:cs="Poppins"/>
                <w:lang w:val="de-DE"/>
              </w:rPr>
              <w:t>&lt;Category4&gt;</w:t>
            </w:r>
          </w:p>
        </w:tc>
        <w:tc>
          <w:tcPr>
            <w:tcW w:w="4744" w:type="dxa"/>
          </w:tcPr>
          <w:p w14:paraId="21CD5A66" w14:textId="6A2F5B06" w:rsidR="009419B7" w:rsidRDefault="00FB0310" w:rsidP="009419B7">
            <w:pPr>
              <w:tabs>
                <w:tab w:val="left" w:pos="3261"/>
              </w:tabs>
              <w:rPr>
                <w:rFonts w:ascii="Poppins" w:hAnsi="Poppins" w:cs="Poppins"/>
                <w:lang w:val="de-DE"/>
              </w:rPr>
            </w:pPr>
            <w:r>
              <w:rPr>
                <w:rFonts w:ascii="Poppins" w:hAnsi="Poppins" w:cs="Poppins"/>
                <w:lang w:val="de-DE"/>
              </w:rPr>
              <w:t>&lt;Activity4&gt;</w:t>
            </w:r>
          </w:p>
        </w:tc>
      </w:tr>
      <w:tr w:rsidR="009419B7" w14:paraId="72731102" w14:textId="77777777" w:rsidTr="009419B7">
        <w:tc>
          <w:tcPr>
            <w:tcW w:w="4743" w:type="dxa"/>
          </w:tcPr>
          <w:p w14:paraId="5C9FA982" w14:textId="42C2CE66" w:rsidR="009419B7" w:rsidRDefault="009D6F6C" w:rsidP="009419B7">
            <w:pPr>
              <w:tabs>
                <w:tab w:val="left" w:pos="3261"/>
              </w:tabs>
              <w:rPr>
                <w:rFonts w:ascii="Poppins" w:hAnsi="Poppins" w:cs="Poppins"/>
                <w:lang w:val="de-DE"/>
              </w:rPr>
            </w:pPr>
            <w:r>
              <w:rPr>
                <w:rFonts w:ascii="Poppins" w:hAnsi="Poppins" w:cs="Poppins"/>
                <w:lang w:val="de-DE"/>
              </w:rPr>
              <w:t>&lt;Category5&gt;</w:t>
            </w:r>
          </w:p>
        </w:tc>
        <w:tc>
          <w:tcPr>
            <w:tcW w:w="4744" w:type="dxa"/>
          </w:tcPr>
          <w:p w14:paraId="7436B963" w14:textId="3BA14A95" w:rsidR="007401D8" w:rsidRDefault="007401D8" w:rsidP="009419B7">
            <w:pPr>
              <w:tabs>
                <w:tab w:val="left" w:pos="3261"/>
              </w:tabs>
              <w:rPr>
                <w:rFonts w:ascii="Poppins" w:hAnsi="Poppins" w:cs="Poppins"/>
                <w:lang w:val="de-DE"/>
              </w:rPr>
            </w:pPr>
            <w:r>
              <w:rPr>
                <w:rFonts w:ascii="Poppins" w:hAnsi="Poppins" w:cs="Poppins"/>
                <w:lang w:val="de-DE"/>
              </w:rPr>
              <w:t>&lt;Activity5&gt;</w:t>
            </w:r>
          </w:p>
        </w:tc>
      </w:tr>
      <w:tr w:rsidR="007401D8" w14:paraId="357013F4" w14:textId="77777777" w:rsidTr="009419B7">
        <w:tc>
          <w:tcPr>
            <w:tcW w:w="4743" w:type="dxa"/>
          </w:tcPr>
          <w:p w14:paraId="55BBB33F" w14:textId="00EA3D6D" w:rsidR="007401D8" w:rsidRDefault="007401D8" w:rsidP="009419B7">
            <w:pPr>
              <w:tabs>
                <w:tab w:val="left" w:pos="3261"/>
              </w:tabs>
              <w:rPr>
                <w:rFonts w:ascii="Poppins" w:hAnsi="Poppins" w:cs="Poppins"/>
                <w:lang w:val="de-DE"/>
              </w:rPr>
            </w:pPr>
            <w:r>
              <w:rPr>
                <w:rFonts w:ascii="Poppins" w:hAnsi="Poppins" w:cs="Poppins"/>
                <w:lang w:val="de-DE"/>
              </w:rPr>
              <w:t>&lt;Category6&gt;</w:t>
            </w:r>
          </w:p>
        </w:tc>
        <w:tc>
          <w:tcPr>
            <w:tcW w:w="4744" w:type="dxa"/>
          </w:tcPr>
          <w:p w14:paraId="1CD86A3B" w14:textId="27BA4C29" w:rsidR="007401D8" w:rsidRDefault="007401D8" w:rsidP="009419B7">
            <w:pPr>
              <w:tabs>
                <w:tab w:val="left" w:pos="3261"/>
              </w:tabs>
              <w:rPr>
                <w:rFonts w:ascii="Poppins" w:hAnsi="Poppins" w:cs="Poppins"/>
                <w:lang w:val="de-DE"/>
              </w:rPr>
            </w:pPr>
            <w:r>
              <w:rPr>
                <w:rFonts w:ascii="Poppins" w:hAnsi="Poppins" w:cs="Poppins"/>
                <w:lang w:val="de-DE"/>
              </w:rPr>
              <w:t>&lt;Activity6&gt;</w:t>
            </w:r>
          </w:p>
        </w:tc>
      </w:tr>
      <w:tr w:rsidR="009D6F6C" w14:paraId="1FC6A169" w14:textId="77777777" w:rsidTr="009419B7">
        <w:tc>
          <w:tcPr>
            <w:tcW w:w="4743" w:type="dxa"/>
          </w:tcPr>
          <w:p w14:paraId="487E12EF" w14:textId="470A82AC" w:rsidR="009D6F6C" w:rsidRDefault="009D6F6C" w:rsidP="009419B7">
            <w:pPr>
              <w:tabs>
                <w:tab w:val="left" w:pos="3261"/>
              </w:tabs>
              <w:rPr>
                <w:rFonts w:ascii="Poppins" w:hAnsi="Poppins" w:cs="Poppins"/>
                <w:lang w:val="de-DE"/>
              </w:rPr>
            </w:pPr>
            <w:r>
              <w:rPr>
                <w:rFonts w:ascii="Poppins" w:hAnsi="Poppins" w:cs="Poppins"/>
                <w:lang w:val="de-DE"/>
              </w:rPr>
              <w:t>&lt;Category7&gt;</w:t>
            </w:r>
          </w:p>
        </w:tc>
        <w:tc>
          <w:tcPr>
            <w:tcW w:w="4744" w:type="dxa"/>
          </w:tcPr>
          <w:p w14:paraId="27A92A40" w14:textId="74A4CE28" w:rsidR="009D6F6C" w:rsidRDefault="009D6F6C" w:rsidP="009419B7">
            <w:pPr>
              <w:tabs>
                <w:tab w:val="left" w:pos="3261"/>
              </w:tabs>
              <w:rPr>
                <w:rFonts w:ascii="Poppins" w:hAnsi="Poppins" w:cs="Poppins"/>
                <w:lang w:val="de-DE"/>
              </w:rPr>
            </w:pPr>
            <w:r>
              <w:rPr>
                <w:rFonts w:ascii="Poppins" w:hAnsi="Poppins" w:cs="Poppins"/>
                <w:lang w:val="de-DE"/>
              </w:rPr>
              <w:t>&lt;Activity7&gt;</w:t>
            </w:r>
          </w:p>
        </w:tc>
      </w:tr>
    </w:tbl>
    <w:p w14:paraId="0DB92B9B" w14:textId="77777777" w:rsidR="00190D0C" w:rsidRDefault="00190D0C" w:rsidP="009419B7">
      <w:pPr>
        <w:tabs>
          <w:tab w:val="left" w:pos="3261"/>
        </w:tabs>
        <w:rPr>
          <w:rFonts w:ascii="Poppins" w:hAnsi="Poppins" w:cs="Poppins"/>
          <w:lang w:val="de-DE"/>
        </w:rPr>
      </w:pPr>
    </w:p>
    <w:p w14:paraId="301A2979" w14:textId="00BFD4FD" w:rsidR="00FB0310" w:rsidRPr="00333AE8" w:rsidRDefault="00FB0310" w:rsidP="009419B7">
      <w:pPr>
        <w:tabs>
          <w:tab w:val="left" w:pos="3261"/>
        </w:tabs>
        <w:rPr>
          <w:rFonts w:ascii="Poppins" w:hAnsi="Poppins" w:cs="Poppins"/>
          <w:b/>
          <w:lang w:val="de-DE"/>
        </w:rPr>
      </w:pPr>
      <w:r w:rsidRPr="00333AE8">
        <w:rPr>
          <w:rFonts w:ascii="Poppins" w:hAnsi="Poppins" w:cs="Poppins"/>
          <w:b/>
          <w:lang w:val="de-DE"/>
        </w:rPr>
        <w:t>RESPONSIBLE DEPARTMENTS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4678"/>
        <w:gridCol w:w="1695"/>
      </w:tblGrid>
      <w:tr w:rsidR="00FB0310" w:rsidRPr="00FB0310" w14:paraId="44B9C84A" w14:textId="20A5323F" w:rsidTr="00FB0310">
        <w:tc>
          <w:tcPr>
            <w:tcW w:w="3114" w:type="dxa"/>
          </w:tcPr>
          <w:p w14:paraId="7BC61CF8" w14:textId="0680BEA1" w:rsidR="00FB0310" w:rsidRPr="00FB0310" w:rsidRDefault="00FB0310" w:rsidP="005D2157">
            <w:pPr>
              <w:tabs>
                <w:tab w:val="left" w:pos="3261"/>
              </w:tabs>
              <w:rPr>
                <w:rFonts w:ascii="Poppins" w:hAnsi="Poppins" w:cs="Poppins"/>
                <w:b/>
                <w:lang w:val="de-DE"/>
              </w:rPr>
            </w:pPr>
            <w:r>
              <w:rPr>
                <w:rFonts w:ascii="Poppins" w:hAnsi="Poppins" w:cs="Poppins"/>
                <w:b/>
                <w:lang w:val="de-DE"/>
              </w:rPr>
              <w:t>Department</w:t>
            </w:r>
          </w:p>
        </w:tc>
        <w:tc>
          <w:tcPr>
            <w:tcW w:w="4678" w:type="dxa"/>
          </w:tcPr>
          <w:p w14:paraId="7A525CA9" w14:textId="1E784763" w:rsidR="00FB0310" w:rsidRPr="00FB0310" w:rsidRDefault="00FB0310" w:rsidP="005D2157">
            <w:pPr>
              <w:tabs>
                <w:tab w:val="left" w:pos="3261"/>
              </w:tabs>
              <w:rPr>
                <w:rFonts w:ascii="Poppins" w:hAnsi="Poppins" w:cs="Poppins"/>
                <w:b/>
                <w:lang w:val="de-DE"/>
              </w:rPr>
            </w:pPr>
            <w:r>
              <w:rPr>
                <w:rFonts w:ascii="Poppins" w:hAnsi="Poppins" w:cs="Poppins"/>
                <w:b/>
                <w:lang w:val="de-DE"/>
              </w:rPr>
              <w:t>Contact Person</w:t>
            </w:r>
          </w:p>
        </w:tc>
        <w:tc>
          <w:tcPr>
            <w:tcW w:w="1695" w:type="dxa"/>
          </w:tcPr>
          <w:p w14:paraId="7C85703A" w14:textId="7E0B08F0" w:rsidR="00FB0310" w:rsidRPr="00FB0310" w:rsidRDefault="00FB0310" w:rsidP="005D2157">
            <w:pPr>
              <w:tabs>
                <w:tab w:val="left" w:pos="3261"/>
              </w:tabs>
              <w:rPr>
                <w:rFonts w:ascii="Poppins" w:hAnsi="Poppins" w:cs="Poppins"/>
                <w:b/>
                <w:lang w:val="de-DE"/>
              </w:rPr>
            </w:pPr>
            <w:r>
              <w:rPr>
                <w:rFonts w:ascii="Poppins" w:hAnsi="Poppins" w:cs="Poppins"/>
                <w:b/>
                <w:lang w:val="de-DE"/>
              </w:rPr>
              <w:t>Share</w:t>
            </w:r>
          </w:p>
        </w:tc>
      </w:tr>
      <w:tr w:rsidR="00FB0310" w14:paraId="4F734300" w14:textId="262F5D01" w:rsidTr="00FB0310">
        <w:tc>
          <w:tcPr>
            <w:tcW w:w="3114" w:type="dxa"/>
          </w:tcPr>
          <w:p w14:paraId="26459354" w14:textId="630B4C10" w:rsidR="00FB0310" w:rsidRPr="00C06772" w:rsidRDefault="00BC2339" w:rsidP="00C06772">
            <w:pPr>
              <w:rPr>
                <w:rFonts w:ascii="Poppins" w:hAnsi="Poppins" w:cs="Poppins"/>
              </w:rPr>
            </w:pPr>
            <w:r w:rsidRPr="00C06772">
              <w:rPr>
                <w:rFonts w:ascii="Poppins" w:hAnsi="Poppins" w:cs="Poppins"/>
              </w:rPr>
              <w:t>Name1</w:t>
            </w:r>
          </w:p>
        </w:tc>
        <w:tc>
          <w:tcPr>
            <w:tcW w:w="4678" w:type="dxa"/>
          </w:tcPr>
          <w:p w14:paraId="5631CC30" w14:textId="19085631" w:rsidR="00FB0310" w:rsidRPr="00C06772" w:rsidRDefault="00BC2339" w:rsidP="00C06772">
            <w:pPr>
              <w:rPr>
                <w:rFonts w:ascii="Poppins" w:hAnsi="Poppins" w:cs="Poppins"/>
              </w:rPr>
            </w:pPr>
            <w:r w:rsidRPr="00C06772">
              <w:rPr>
                <w:rFonts w:ascii="Poppins" w:hAnsi="Poppins" w:cs="Poppins"/>
              </w:rPr>
              <w:t>Contact1</w:t>
            </w:r>
          </w:p>
        </w:tc>
        <w:tc>
          <w:tcPr>
            <w:tcW w:w="1695" w:type="dxa"/>
          </w:tcPr>
          <w:p w14:paraId="020FB3A1" w14:textId="07878100" w:rsidR="00FB0310" w:rsidRPr="00C06772" w:rsidRDefault="00ED2008" w:rsidP="00C0677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Share1</w:t>
            </w:r>
          </w:p>
        </w:tc>
      </w:tr>
      <w:tr w:rsidR="00FB0310" w14:paraId="51ED6302" w14:textId="2F6AC6CF" w:rsidTr="00FB0310">
        <w:tc>
          <w:tcPr>
            <w:tcW w:w="3114" w:type="dxa"/>
          </w:tcPr>
          <w:p w14:paraId="13DE309E" w14:textId="7159F9A5" w:rsidR="00FB0310" w:rsidRPr="00C06772" w:rsidRDefault="00ED2008" w:rsidP="00C0677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Name2</w:t>
            </w:r>
          </w:p>
        </w:tc>
        <w:tc>
          <w:tcPr>
            <w:tcW w:w="4678" w:type="dxa"/>
          </w:tcPr>
          <w:p w14:paraId="4DFBDA2A" w14:textId="161E64D6" w:rsidR="00FB0310" w:rsidRPr="00C06772" w:rsidRDefault="00BC2339" w:rsidP="00C06772">
            <w:pPr>
              <w:rPr>
                <w:rFonts w:ascii="Poppins" w:hAnsi="Poppins" w:cs="Poppins"/>
              </w:rPr>
            </w:pPr>
            <w:r w:rsidRPr="00C06772">
              <w:rPr>
                <w:rFonts w:ascii="Poppins" w:hAnsi="Poppins" w:cs="Poppins"/>
              </w:rPr>
              <w:t>Contact2</w:t>
            </w:r>
          </w:p>
        </w:tc>
        <w:tc>
          <w:tcPr>
            <w:tcW w:w="1695" w:type="dxa"/>
          </w:tcPr>
          <w:p w14:paraId="2E59CA32" w14:textId="056EB03E" w:rsidR="00FB0310" w:rsidRPr="00C06772" w:rsidRDefault="00BC2339" w:rsidP="00C06772">
            <w:pPr>
              <w:rPr>
                <w:rFonts w:ascii="Poppins" w:hAnsi="Poppins" w:cs="Poppins"/>
              </w:rPr>
            </w:pPr>
            <w:r w:rsidRPr="00C06772">
              <w:rPr>
                <w:rFonts w:ascii="Poppins" w:hAnsi="Poppins" w:cs="Poppins"/>
              </w:rPr>
              <w:t>Share2</w:t>
            </w:r>
          </w:p>
        </w:tc>
      </w:tr>
      <w:tr w:rsidR="00FB0310" w14:paraId="07CAB37D" w14:textId="77777777" w:rsidTr="00FB0310">
        <w:tc>
          <w:tcPr>
            <w:tcW w:w="3114" w:type="dxa"/>
          </w:tcPr>
          <w:p w14:paraId="357FEBAD" w14:textId="5EA5B1FB" w:rsidR="00FB0310" w:rsidRPr="00C06772" w:rsidRDefault="008321DD" w:rsidP="00C0677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Name3</w:t>
            </w:r>
          </w:p>
        </w:tc>
        <w:tc>
          <w:tcPr>
            <w:tcW w:w="4678" w:type="dxa"/>
          </w:tcPr>
          <w:p w14:paraId="078124B7" w14:textId="270F2908" w:rsidR="00FB0310" w:rsidRPr="00C06772" w:rsidRDefault="00BC2339" w:rsidP="00C06772">
            <w:pPr>
              <w:rPr>
                <w:rFonts w:ascii="Poppins" w:hAnsi="Poppins" w:cs="Poppins"/>
              </w:rPr>
            </w:pPr>
            <w:r w:rsidRPr="00C06772">
              <w:rPr>
                <w:rFonts w:ascii="Poppins" w:hAnsi="Poppins" w:cs="Poppins"/>
              </w:rPr>
              <w:t>Contact3</w:t>
            </w:r>
          </w:p>
        </w:tc>
        <w:tc>
          <w:tcPr>
            <w:tcW w:w="1695" w:type="dxa"/>
          </w:tcPr>
          <w:p w14:paraId="006A444B" w14:textId="026BE742" w:rsidR="00FB0310" w:rsidRPr="00C06772" w:rsidRDefault="00BC2339" w:rsidP="00C06772">
            <w:pPr>
              <w:rPr>
                <w:rFonts w:ascii="Poppins" w:hAnsi="Poppins" w:cs="Poppins"/>
              </w:rPr>
            </w:pPr>
            <w:r w:rsidRPr="00C06772">
              <w:rPr>
                <w:rFonts w:ascii="Poppins" w:hAnsi="Poppins" w:cs="Poppins"/>
              </w:rPr>
              <w:t>Share3</w:t>
            </w:r>
          </w:p>
        </w:tc>
      </w:tr>
      <w:tr w:rsidR="00BC2339" w14:paraId="3342E2C6" w14:textId="77777777" w:rsidTr="00FB0310">
        <w:tc>
          <w:tcPr>
            <w:tcW w:w="3114" w:type="dxa"/>
          </w:tcPr>
          <w:p w14:paraId="52AB86C3" w14:textId="1BE7EF52" w:rsidR="00BC2339" w:rsidRPr="00C06772" w:rsidRDefault="00BC2339" w:rsidP="00C06772">
            <w:pPr>
              <w:rPr>
                <w:rFonts w:ascii="Poppins" w:hAnsi="Poppins" w:cs="Poppins"/>
              </w:rPr>
            </w:pPr>
            <w:r w:rsidRPr="00C06772">
              <w:rPr>
                <w:rFonts w:ascii="Poppins" w:hAnsi="Poppins" w:cs="Poppins"/>
              </w:rPr>
              <w:t>Name4</w:t>
            </w:r>
          </w:p>
        </w:tc>
        <w:tc>
          <w:tcPr>
            <w:tcW w:w="4678" w:type="dxa"/>
          </w:tcPr>
          <w:p w14:paraId="195DBE6F" w14:textId="0BA5CFBB" w:rsidR="00BC2339" w:rsidRPr="00C06772" w:rsidRDefault="00BC2339" w:rsidP="00C06772">
            <w:pPr>
              <w:rPr>
                <w:rFonts w:ascii="Poppins" w:hAnsi="Poppins" w:cs="Poppins"/>
              </w:rPr>
            </w:pPr>
            <w:r w:rsidRPr="00C06772">
              <w:rPr>
                <w:rFonts w:ascii="Poppins" w:hAnsi="Poppins" w:cs="Poppins"/>
              </w:rPr>
              <w:t>Contact4</w:t>
            </w:r>
          </w:p>
        </w:tc>
        <w:tc>
          <w:tcPr>
            <w:tcW w:w="1695" w:type="dxa"/>
          </w:tcPr>
          <w:p w14:paraId="3C5F68C3" w14:textId="00939351" w:rsidR="00BC2339" w:rsidRPr="00C06772" w:rsidRDefault="00BC2339" w:rsidP="00C06772">
            <w:pPr>
              <w:rPr>
                <w:rFonts w:ascii="Poppins" w:hAnsi="Poppins" w:cs="Poppins"/>
              </w:rPr>
            </w:pPr>
            <w:r w:rsidRPr="00C06772">
              <w:rPr>
                <w:rFonts w:ascii="Poppins" w:hAnsi="Poppins" w:cs="Poppins"/>
              </w:rPr>
              <w:t>Share4</w:t>
            </w:r>
          </w:p>
        </w:tc>
      </w:tr>
      <w:tr w:rsidR="00BC2339" w14:paraId="5D5D2877" w14:textId="77777777" w:rsidTr="00FB0310">
        <w:tc>
          <w:tcPr>
            <w:tcW w:w="3114" w:type="dxa"/>
          </w:tcPr>
          <w:p w14:paraId="779B11FD" w14:textId="27950B87" w:rsidR="00BC2339" w:rsidRPr="00C06772" w:rsidRDefault="00BC2339" w:rsidP="00C06772">
            <w:pPr>
              <w:rPr>
                <w:rFonts w:ascii="Poppins" w:hAnsi="Poppins" w:cs="Poppins"/>
              </w:rPr>
            </w:pPr>
            <w:r w:rsidRPr="00C06772">
              <w:rPr>
                <w:rFonts w:ascii="Poppins" w:hAnsi="Poppins" w:cs="Poppins"/>
              </w:rPr>
              <w:t>Name5</w:t>
            </w:r>
          </w:p>
        </w:tc>
        <w:tc>
          <w:tcPr>
            <w:tcW w:w="4678" w:type="dxa"/>
          </w:tcPr>
          <w:p w14:paraId="130E0FB3" w14:textId="731EF8C5" w:rsidR="00BC2339" w:rsidRPr="00C06772" w:rsidRDefault="00BC2339" w:rsidP="00C06772">
            <w:pPr>
              <w:rPr>
                <w:rFonts w:ascii="Poppins" w:hAnsi="Poppins" w:cs="Poppins"/>
              </w:rPr>
            </w:pPr>
            <w:r w:rsidRPr="00C06772">
              <w:rPr>
                <w:rFonts w:ascii="Poppins" w:hAnsi="Poppins" w:cs="Poppins"/>
              </w:rPr>
              <w:t>Contact5</w:t>
            </w:r>
          </w:p>
        </w:tc>
        <w:tc>
          <w:tcPr>
            <w:tcW w:w="1695" w:type="dxa"/>
          </w:tcPr>
          <w:p w14:paraId="1D7CF203" w14:textId="388730B8" w:rsidR="00BC2339" w:rsidRPr="00C06772" w:rsidRDefault="00BC2339" w:rsidP="00C06772">
            <w:pPr>
              <w:rPr>
                <w:rFonts w:ascii="Poppins" w:hAnsi="Poppins" w:cs="Poppins"/>
              </w:rPr>
            </w:pPr>
            <w:r w:rsidRPr="00C06772">
              <w:rPr>
                <w:rFonts w:ascii="Poppins" w:hAnsi="Poppins" w:cs="Poppins"/>
              </w:rPr>
              <w:t>Share5</w:t>
            </w:r>
          </w:p>
        </w:tc>
      </w:tr>
    </w:tbl>
    <w:p w14:paraId="74D04E5D" w14:textId="77777777" w:rsidR="00FB0310" w:rsidRDefault="00FB0310" w:rsidP="009419B7">
      <w:pPr>
        <w:tabs>
          <w:tab w:val="left" w:pos="3261"/>
        </w:tabs>
        <w:rPr>
          <w:rFonts w:ascii="Poppins" w:hAnsi="Poppins" w:cs="Poppins"/>
          <w:lang w:val="de-DE"/>
        </w:rPr>
      </w:pPr>
    </w:p>
    <w:p w14:paraId="35E58442" w14:textId="4655AD27" w:rsidR="000424B5" w:rsidRDefault="009419B7" w:rsidP="009419B7">
      <w:pPr>
        <w:tabs>
          <w:tab w:val="right" w:pos="9497"/>
        </w:tabs>
        <w:rPr>
          <w:rFonts w:ascii="Poppins" w:hAnsi="Poppins" w:cs="Poppins"/>
        </w:rPr>
      </w:pPr>
      <w:r w:rsidRPr="009419B7">
        <w:rPr>
          <w:rFonts w:ascii="Poppins" w:hAnsi="Poppins" w:cs="Poppins"/>
        </w:rPr>
        <w:t xml:space="preserve">Date: &lt;Date&gt; </w:t>
      </w:r>
      <w:r w:rsidRPr="009419B7">
        <w:rPr>
          <w:rFonts w:ascii="Poppins" w:hAnsi="Poppins" w:cs="Poppins"/>
        </w:rPr>
        <w:tab/>
        <w:t xml:space="preserve">Created by: </w:t>
      </w:r>
      <w:r w:rsidR="00F55321">
        <w:rPr>
          <w:rFonts w:ascii="Poppins" w:hAnsi="Poppins" w:cs="Poppins"/>
        </w:rPr>
        <w:t>&lt;user-login&gt;</w:t>
      </w:r>
    </w:p>
    <w:sectPr w:rsidR="000424B5" w:rsidSect="005E6565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7" w:h="16840" w:code="9"/>
      <w:pgMar w:top="2127" w:right="992" w:bottom="1418" w:left="1418" w:header="369" w:footer="4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B6706" w14:textId="77777777" w:rsidR="00E47EE9" w:rsidRDefault="00E47EE9">
      <w:r>
        <w:separator/>
      </w:r>
    </w:p>
  </w:endnote>
  <w:endnote w:type="continuationSeparator" w:id="0">
    <w:p w14:paraId="67D4BE74" w14:textId="77777777" w:rsidR="00E47EE9" w:rsidRDefault="00E47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7449758"/>
      <w:docPartObj>
        <w:docPartGallery w:val="Page Numbers (Bottom of Page)"/>
        <w:docPartUnique/>
      </w:docPartObj>
    </w:sdtPr>
    <w:sdtEndPr>
      <w:rPr>
        <w:rFonts w:ascii="Arial" w:hAnsi="Arial" w:cs="Arial"/>
        <w:sz w:val="14"/>
        <w:szCs w:val="14"/>
      </w:rPr>
    </w:sdtEndPr>
    <w:sdtContent>
      <w:p w14:paraId="129836E3" w14:textId="77777777" w:rsidR="001A5254" w:rsidRDefault="001A5254">
        <w:pPr>
          <w:pStyle w:val="Fuzeile"/>
          <w:jc w:val="right"/>
        </w:pPr>
      </w:p>
      <w:p w14:paraId="747E5989" w14:textId="77777777" w:rsidR="001A5254" w:rsidRPr="001A5254" w:rsidRDefault="001A5254" w:rsidP="00CD108A">
        <w:pPr>
          <w:pStyle w:val="Fuzeile"/>
          <w:spacing w:before="240" w:after="240"/>
          <w:jc w:val="right"/>
          <w:rPr>
            <w:rFonts w:ascii="Arial" w:hAnsi="Arial" w:cs="Arial"/>
            <w:sz w:val="14"/>
            <w:szCs w:val="14"/>
          </w:rPr>
        </w:pPr>
        <w:r w:rsidRPr="001A5254">
          <w:rPr>
            <w:rFonts w:ascii="Arial" w:hAnsi="Arial" w:cs="Arial"/>
            <w:sz w:val="14"/>
            <w:szCs w:val="14"/>
          </w:rPr>
          <w:fldChar w:fldCharType="begin"/>
        </w:r>
        <w:r w:rsidRPr="001A5254">
          <w:rPr>
            <w:rFonts w:ascii="Arial" w:hAnsi="Arial" w:cs="Arial"/>
            <w:sz w:val="14"/>
            <w:szCs w:val="14"/>
          </w:rPr>
          <w:instrText>PAGE   \* MERGEFORMAT</w:instrText>
        </w:r>
        <w:r w:rsidRPr="001A5254">
          <w:rPr>
            <w:rFonts w:ascii="Arial" w:hAnsi="Arial" w:cs="Arial"/>
            <w:sz w:val="14"/>
            <w:szCs w:val="14"/>
          </w:rPr>
          <w:fldChar w:fldCharType="separate"/>
        </w:r>
        <w:r w:rsidRPr="001A5254">
          <w:rPr>
            <w:rFonts w:ascii="Arial" w:hAnsi="Arial" w:cs="Arial"/>
            <w:sz w:val="14"/>
            <w:szCs w:val="14"/>
            <w:lang w:val="de-DE"/>
          </w:rPr>
          <w:t>2</w:t>
        </w:r>
        <w:r w:rsidRPr="001A5254">
          <w:rPr>
            <w:rFonts w:ascii="Arial" w:hAnsi="Arial" w:cs="Arial"/>
            <w:sz w:val="14"/>
            <w:szCs w:val="14"/>
          </w:rPr>
          <w:fldChar w:fldCharType="end"/>
        </w:r>
      </w:p>
    </w:sdtContent>
  </w:sdt>
  <w:p w14:paraId="2E3DCA04" w14:textId="77777777" w:rsidR="001A5254" w:rsidRPr="001A5254" w:rsidRDefault="001A5254" w:rsidP="001A525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1AD09" w14:textId="77777777" w:rsidR="00D53D64" w:rsidRDefault="00D53D64" w:rsidP="00B66EB4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DEA9A" w14:textId="77777777" w:rsidR="00E47EE9" w:rsidRDefault="00E47EE9">
      <w:r>
        <w:separator/>
      </w:r>
    </w:p>
  </w:footnote>
  <w:footnote w:type="continuationSeparator" w:id="0">
    <w:p w14:paraId="4BAB1CAB" w14:textId="77777777" w:rsidR="00E47EE9" w:rsidRDefault="00E47E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6D23E" w14:textId="77777777" w:rsidR="00D53D64" w:rsidRPr="00AD70CC" w:rsidRDefault="00925074" w:rsidP="002A47FF">
    <w:pPr>
      <w:pStyle w:val="Kopfzeile"/>
      <w:tabs>
        <w:tab w:val="clear" w:pos="9072"/>
        <w:tab w:val="right" w:pos="9356"/>
      </w:tabs>
      <w:spacing w:before="240" w:line="120" w:lineRule="exact"/>
      <w:rPr>
        <w:rFonts w:ascii="Arial" w:hAnsi="Arial" w:cs="Arial"/>
        <w:sz w:val="22"/>
        <w:szCs w:val="2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15FBF98" wp14:editId="31461405">
          <wp:simplePos x="0" y="0"/>
          <wp:positionH relativeFrom="page">
            <wp:posOffset>11875</wp:posOffset>
          </wp:positionH>
          <wp:positionV relativeFrom="paragraph">
            <wp:posOffset>-236220</wp:posOffset>
          </wp:positionV>
          <wp:extent cx="7560000" cy="10699200"/>
          <wp:effectExtent l="0" t="0" r="3175" b="6985"/>
          <wp:wrapNone/>
          <wp:docPr id="1459868454" name="Picture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069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53260">
      <w:tab/>
    </w:r>
    <w:r w:rsidR="00753260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0FAC9" w14:textId="77777777" w:rsidR="00D53D64" w:rsidRDefault="00925074" w:rsidP="00B66EB4">
    <w:pPr>
      <w:pStyle w:val="Kopfzeile"/>
      <w:tabs>
        <w:tab w:val="clear" w:pos="9072"/>
        <w:tab w:val="center" w:pos="2268"/>
        <w:tab w:val="center" w:pos="6804"/>
        <w:tab w:val="right" w:pos="9639"/>
      </w:tabs>
      <w:jc w:val="right"/>
    </w:pPr>
    <w:r>
      <w:rPr>
        <w:noProof/>
      </w:rPr>
      <w:drawing>
        <wp:anchor distT="0" distB="0" distL="114300" distR="114300" simplePos="0" relativeHeight="251657216" behindDoc="1" locked="0" layoutInCell="1" allowOverlap="1" wp14:anchorId="687AC993" wp14:editId="10CD3135">
          <wp:simplePos x="0" y="0"/>
          <wp:positionH relativeFrom="page">
            <wp:align>left</wp:align>
          </wp:positionH>
          <wp:positionV relativeFrom="paragraph">
            <wp:posOffset>-236937</wp:posOffset>
          </wp:positionV>
          <wp:extent cx="7560000" cy="10699200"/>
          <wp:effectExtent l="0" t="0" r="3175" b="6985"/>
          <wp:wrapNone/>
          <wp:docPr id="1804205408" name="Picture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069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01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65"/>
    <w:rsid w:val="000047FF"/>
    <w:rsid w:val="00012FC0"/>
    <w:rsid w:val="0001450A"/>
    <w:rsid w:val="000277D4"/>
    <w:rsid w:val="0003508A"/>
    <w:rsid w:val="000424B5"/>
    <w:rsid w:val="000622CF"/>
    <w:rsid w:val="00065C0D"/>
    <w:rsid w:val="000675B2"/>
    <w:rsid w:val="00070B51"/>
    <w:rsid w:val="00092F70"/>
    <w:rsid w:val="000A532F"/>
    <w:rsid w:val="000C0371"/>
    <w:rsid w:val="000C0D03"/>
    <w:rsid w:val="000D605E"/>
    <w:rsid w:val="00105A69"/>
    <w:rsid w:val="00130F51"/>
    <w:rsid w:val="00134040"/>
    <w:rsid w:val="0014176F"/>
    <w:rsid w:val="00145759"/>
    <w:rsid w:val="00153068"/>
    <w:rsid w:val="001548A5"/>
    <w:rsid w:val="00162A9E"/>
    <w:rsid w:val="00164465"/>
    <w:rsid w:val="00173F32"/>
    <w:rsid w:val="00190D0C"/>
    <w:rsid w:val="00192719"/>
    <w:rsid w:val="00192A81"/>
    <w:rsid w:val="001A5254"/>
    <w:rsid w:val="001B2D98"/>
    <w:rsid w:val="001B5360"/>
    <w:rsid w:val="001E74A0"/>
    <w:rsid w:val="0020673D"/>
    <w:rsid w:val="0021445A"/>
    <w:rsid w:val="00243565"/>
    <w:rsid w:val="00243C46"/>
    <w:rsid w:val="00261C96"/>
    <w:rsid w:val="002769A8"/>
    <w:rsid w:val="00282635"/>
    <w:rsid w:val="002A07C6"/>
    <w:rsid w:val="002A47FF"/>
    <w:rsid w:val="002C7D48"/>
    <w:rsid w:val="002D0B65"/>
    <w:rsid w:val="002D5865"/>
    <w:rsid w:val="002E61C2"/>
    <w:rsid w:val="0032068A"/>
    <w:rsid w:val="00333AE8"/>
    <w:rsid w:val="00344201"/>
    <w:rsid w:val="00395EA6"/>
    <w:rsid w:val="003C6B0C"/>
    <w:rsid w:val="003D0AF5"/>
    <w:rsid w:val="003D601D"/>
    <w:rsid w:val="004033AC"/>
    <w:rsid w:val="00403EDE"/>
    <w:rsid w:val="0040489E"/>
    <w:rsid w:val="004636F7"/>
    <w:rsid w:val="00484AA1"/>
    <w:rsid w:val="004A42CB"/>
    <w:rsid w:val="004B18FF"/>
    <w:rsid w:val="004B28F5"/>
    <w:rsid w:val="004F1B2E"/>
    <w:rsid w:val="004F2B38"/>
    <w:rsid w:val="00507961"/>
    <w:rsid w:val="005427D7"/>
    <w:rsid w:val="005718AB"/>
    <w:rsid w:val="005A27BF"/>
    <w:rsid w:val="005A6E54"/>
    <w:rsid w:val="005B63FF"/>
    <w:rsid w:val="005C3358"/>
    <w:rsid w:val="005E32B9"/>
    <w:rsid w:val="005E5ECD"/>
    <w:rsid w:val="005E6565"/>
    <w:rsid w:val="00600A5C"/>
    <w:rsid w:val="00615FA0"/>
    <w:rsid w:val="00632D23"/>
    <w:rsid w:val="00640EEB"/>
    <w:rsid w:val="00653B81"/>
    <w:rsid w:val="00656797"/>
    <w:rsid w:val="00663245"/>
    <w:rsid w:val="00665805"/>
    <w:rsid w:val="006676D9"/>
    <w:rsid w:val="00675DDF"/>
    <w:rsid w:val="006849C6"/>
    <w:rsid w:val="00686FB5"/>
    <w:rsid w:val="006B1832"/>
    <w:rsid w:val="006C6F76"/>
    <w:rsid w:val="006D1F73"/>
    <w:rsid w:val="006D4429"/>
    <w:rsid w:val="006E6436"/>
    <w:rsid w:val="00710653"/>
    <w:rsid w:val="00722F53"/>
    <w:rsid w:val="00727190"/>
    <w:rsid w:val="007401D8"/>
    <w:rsid w:val="00747307"/>
    <w:rsid w:val="007507E8"/>
    <w:rsid w:val="00753260"/>
    <w:rsid w:val="007640A2"/>
    <w:rsid w:val="00781C53"/>
    <w:rsid w:val="00793754"/>
    <w:rsid w:val="007A6030"/>
    <w:rsid w:val="007B064F"/>
    <w:rsid w:val="007B0BE8"/>
    <w:rsid w:val="007C008B"/>
    <w:rsid w:val="007D0894"/>
    <w:rsid w:val="007E17D7"/>
    <w:rsid w:val="00806B83"/>
    <w:rsid w:val="00814127"/>
    <w:rsid w:val="00814C3B"/>
    <w:rsid w:val="00816E03"/>
    <w:rsid w:val="00831D80"/>
    <w:rsid w:val="008321DD"/>
    <w:rsid w:val="00833647"/>
    <w:rsid w:val="0085491F"/>
    <w:rsid w:val="00864DA2"/>
    <w:rsid w:val="00892F8A"/>
    <w:rsid w:val="008C5547"/>
    <w:rsid w:val="008D47E0"/>
    <w:rsid w:val="008E1D6E"/>
    <w:rsid w:val="008E70F1"/>
    <w:rsid w:val="008F44CB"/>
    <w:rsid w:val="009126A6"/>
    <w:rsid w:val="00914C65"/>
    <w:rsid w:val="009158DA"/>
    <w:rsid w:val="00925074"/>
    <w:rsid w:val="009325F5"/>
    <w:rsid w:val="009419B7"/>
    <w:rsid w:val="00942668"/>
    <w:rsid w:val="00984099"/>
    <w:rsid w:val="00986701"/>
    <w:rsid w:val="009C4F17"/>
    <w:rsid w:val="009C5E49"/>
    <w:rsid w:val="009D6F6C"/>
    <w:rsid w:val="00A040EB"/>
    <w:rsid w:val="00A06248"/>
    <w:rsid w:val="00A1089C"/>
    <w:rsid w:val="00A21CD7"/>
    <w:rsid w:val="00A24CB4"/>
    <w:rsid w:val="00A2551D"/>
    <w:rsid w:val="00A25A65"/>
    <w:rsid w:val="00A26B26"/>
    <w:rsid w:val="00A72212"/>
    <w:rsid w:val="00A739C0"/>
    <w:rsid w:val="00A816EE"/>
    <w:rsid w:val="00A81962"/>
    <w:rsid w:val="00A8754E"/>
    <w:rsid w:val="00A9059A"/>
    <w:rsid w:val="00A937D3"/>
    <w:rsid w:val="00AA1F50"/>
    <w:rsid w:val="00AB4590"/>
    <w:rsid w:val="00AD70CC"/>
    <w:rsid w:val="00B00AE4"/>
    <w:rsid w:val="00B00BC2"/>
    <w:rsid w:val="00B223B6"/>
    <w:rsid w:val="00B3415A"/>
    <w:rsid w:val="00B5045C"/>
    <w:rsid w:val="00B66EB4"/>
    <w:rsid w:val="00B70A71"/>
    <w:rsid w:val="00B843D0"/>
    <w:rsid w:val="00B86928"/>
    <w:rsid w:val="00BA4F99"/>
    <w:rsid w:val="00BB460A"/>
    <w:rsid w:val="00BB7EA6"/>
    <w:rsid w:val="00BC2339"/>
    <w:rsid w:val="00BC4581"/>
    <w:rsid w:val="00BC4BB9"/>
    <w:rsid w:val="00BD58D3"/>
    <w:rsid w:val="00BE0EF9"/>
    <w:rsid w:val="00BF2B36"/>
    <w:rsid w:val="00BF4814"/>
    <w:rsid w:val="00C06772"/>
    <w:rsid w:val="00C06BBA"/>
    <w:rsid w:val="00C1245A"/>
    <w:rsid w:val="00C22657"/>
    <w:rsid w:val="00C61451"/>
    <w:rsid w:val="00C67559"/>
    <w:rsid w:val="00C819D8"/>
    <w:rsid w:val="00C85E88"/>
    <w:rsid w:val="00CB653C"/>
    <w:rsid w:val="00CC1622"/>
    <w:rsid w:val="00CD108A"/>
    <w:rsid w:val="00CE3544"/>
    <w:rsid w:val="00CF7806"/>
    <w:rsid w:val="00D036D6"/>
    <w:rsid w:val="00D15CDB"/>
    <w:rsid w:val="00D221D1"/>
    <w:rsid w:val="00D318DF"/>
    <w:rsid w:val="00D37F6E"/>
    <w:rsid w:val="00D53D64"/>
    <w:rsid w:val="00D60BC0"/>
    <w:rsid w:val="00D653DD"/>
    <w:rsid w:val="00D84308"/>
    <w:rsid w:val="00D86022"/>
    <w:rsid w:val="00D876EC"/>
    <w:rsid w:val="00D90024"/>
    <w:rsid w:val="00D92B43"/>
    <w:rsid w:val="00D9654E"/>
    <w:rsid w:val="00DA095B"/>
    <w:rsid w:val="00DA7223"/>
    <w:rsid w:val="00DC0AC4"/>
    <w:rsid w:val="00DC4D61"/>
    <w:rsid w:val="00DD3EC5"/>
    <w:rsid w:val="00DD4D7D"/>
    <w:rsid w:val="00DF7B7F"/>
    <w:rsid w:val="00E00801"/>
    <w:rsid w:val="00E06299"/>
    <w:rsid w:val="00E1043F"/>
    <w:rsid w:val="00E114E9"/>
    <w:rsid w:val="00E13D1F"/>
    <w:rsid w:val="00E1525F"/>
    <w:rsid w:val="00E27A67"/>
    <w:rsid w:val="00E45E48"/>
    <w:rsid w:val="00E47EE9"/>
    <w:rsid w:val="00E52FEB"/>
    <w:rsid w:val="00E60FBE"/>
    <w:rsid w:val="00E7077E"/>
    <w:rsid w:val="00E73D47"/>
    <w:rsid w:val="00E74F65"/>
    <w:rsid w:val="00EA2B12"/>
    <w:rsid w:val="00EA5D67"/>
    <w:rsid w:val="00EA6FA9"/>
    <w:rsid w:val="00EA750A"/>
    <w:rsid w:val="00ED2008"/>
    <w:rsid w:val="00F01C0A"/>
    <w:rsid w:val="00F0567A"/>
    <w:rsid w:val="00F26275"/>
    <w:rsid w:val="00F3223F"/>
    <w:rsid w:val="00F434B4"/>
    <w:rsid w:val="00F549D6"/>
    <w:rsid w:val="00F55321"/>
    <w:rsid w:val="00F62598"/>
    <w:rsid w:val="00F6434A"/>
    <w:rsid w:val="00F728CF"/>
    <w:rsid w:val="00F73C8E"/>
    <w:rsid w:val="00FA4152"/>
    <w:rsid w:val="00FA5565"/>
    <w:rsid w:val="00FB0310"/>
    <w:rsid w:val="00FB4146"/>
    <w:rsid w:val="00FB69FC"/>
    <w:rsid w:val="00FC56D5"/>
    <w:rsid w:val="00FD6BE6"/>
    <w:rsid w:val="00FD6E65"/>
    <w:rsid w:val="00FF1D53"/>
    <w:rsid w:val="00FF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D29FC4"/>
  <w15:docId w15:val="{BC9CFD23-860D-4485-89D0-DD94FE53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B0310"/>
    <w:pPr>
      <w:overflowPunct w:val="0"/>
      <w:autoSpaceDE w:val="0"/>
      <w:autoSpaceDN w:val="0"/>
      <w:adjustRightInd w:val="0"/>
      <w:textAlignment w:val="baseline"/>
    </w:pPr>
    <w:rPr>
      <w:sz w:val="24"/>
      <w:lang w:val="en-US"/>
    </w:rPr>
  </w:style>
  <w:style w:type="paragraph" w:styleId="berschrift1">
    <w:name w:val="heading 1"/>
    <w:basedOn w:val="Standard"/>
    <w:next w:val="Standard"/>
    <w:link w:val="berschrift1Zchn"/>
    <w:qFormat/>
    <w:rsid w:val="00A06248"/>
    <w:pPr>
      <w:keepNext/>
      <w:tabs>
        <w:tab w:val="left" w:pos="2410"/>
      </w:tabs>
      <w:spacing w:line="360" w:lineRule="auto"/>
      <w:outlineLvl w:val="0"/>
    </w:pPr>
    <w:rPr>
      <w:sz w:val="28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customStyle="1" w:styleId="Absender">
    <w:name w:val="Absender"/>
    <w:basedOn w:val="Standard"/>
    <w:next w:val="Textkrper"/>
    <w:pPr>
      <w:keepLines/>
      <w:jc w:val="right"/>
    </w:pPr>
    <w:rPr>
      <w:rFonts w:ascii="Arial" w:hAnsi="Arial"/>
      <w:sz w:val="22"/>
    </w:rPr>
  </w:style>
  <w:style w:type="paragraph" w:styleId="Textkrper">
    <w:name w:val="Body Text"/>
    <w:basedOn w:val="Standard"/>
    <w:pPr>
      <w:spacing w:after="120"/>
    </w:p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link w:val="SprechblasentextZchn"/>
    <w:rsid w:val="00C819D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19D8"/>
    <w:rPr>
      <w:rFonts w:ascii="Tahoma" w:hAnsi="Tahoma" w:cs="Tahoma"/>
      <w:sz w:val="16"/>
      <w:szCs w:val="16"/>
      <w:lang w:val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1A5254"/>
    <w:rPr>
      <w:sz w:val="24"/>
      <w:lang w:val="en-US"/>
    </w:rPr>
  </w:style>
  <w:style w:type="character" w:customStyle="1" w:styleId="berschrift1Zchn">
    <w:name w:val="Überschrift 1 Zchn"/>
    <w:basedOn w:val="Absatz-Standardschriftart"/>
    <w:link w:val="berschrift1"/>
    <w:rsid w:val="00A06248"/>
    <w:rPr>
      <w:sz w:val="28"/>
    </w:rPr>
  </w:style>
  <w:style w:type="table" w:styleId="Tabellenraster">
    <w:name w:val="Table Grid"/>
    <w:basedOn w:val="NormaleTabelle"/>
    <w:rsid w:val="002D58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nhideWhenUsed/>
    <w:rsid w:val="002D5865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D5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app-we-genaisys-01.azurewebsites.net/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fevglobal.sharepoint.com/sites/FormCenter/Templates/FEV%20Templates%20and%20forms/Project%20Management/LOI_inter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75F9A20031AE45BF852FDD0BC13F89" ma:contentTypeVersion="4" ma:contentTypeDescription="Ein neues Dokument erstellen." ma:contentTypeScope="" ma:versionID="7b7c9e3e4f121fc8f934c0f82ea7902f">
  <xsd:schema xmlns:xsd="http://www.w3.org/2001/XMLSchema" xmlns:xs="http://www.w3.org/2001/XMLSchema" xmlns:p="http://schemas.microsoft.com/office/2006/metadata/properties" xmlns:ns2="c7984dae-dcfd-4541-b761-34492241f5a8" targetNamespace="http://schemas.microsoft.com/office/2006/metadata/properties" ma:root="true" ma:fieldsID="f08f4b28260e4aa3df451b835277cf03" ns2:_="">
    <xsd:import namespace="c7984dae-dcfd-4541-b761-34492241f5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984dae-dcfd-4541-b761-34492241f5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3677CD-1211-4EF8-A45D-3541ECD2AC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04E50A-DE23-4441-A862-DEAA132194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5ED2BE-181E-4462-ADC7-4670870229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984dae-dcfd-4541-b761-34492241f5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LOI_intern.dotx</Template>
  <TotalTime>0</TotalTime>
  <Pages>1</Pages>
  <Words>90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LOI_intern</vt:lpstr>
      <vt:lpstr>Geschäftsbrief Englisch</vt:lpstr>
    </vt:vector>
  </TitlesOfParts>
  <Company>FEV Motorentechnik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LOI_intern</dc:title>
  <dc:creator>Schäfers, Lukas</dc:creator>
  <cp:lastModifiedBy>Schäfers, Lukas</cp:lastModifiedBy>
  <cp:revision>16</cp:revision>
  <cp:lastPrinted>2019-12-19T08:27:00Z</cp:lastPrinted>
  <dcterms:created xsi:type="dcterms:W3CDTF">2024-08-14T11:28:00Z</dcterms:created>
  <dcterms:modified xsi:type="dcterms:W3CDTF">2024-09-09T20:07:00Z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0x0101008275F9A20031AE45BF852FDD0BC13F89</vt:lpwstr>
  </property>
  <property fmtid="{D5CDD505-2E9C-101B-9397-08002B2CF9AE}" pid="3" name="MediaServiceImageTags">
    <vt:lpwstr/>
  </property>
</Properties>
</file>